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655" w14:textId="6CFE883F" w:rsidR="006F5C65" w:rsidRPr="00281FA4" w:rsidRDefault="006F5C65" w:rsidP="00281FA4">
      <w:pPr>
        <w:pStyle w:val="Heading1"/>
        <w:jc w:val="center"/>
      </w:pPr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Heading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Heading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proofErr w:type="spellStart"/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proofErr w:type="spellEnd"/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stockProducts</w:t>
      </w:r>
      <w:proofErr w:type="spellEnd"/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Heading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Heading4"/>
      </w:pPr>
      <w:proofErr w:type="spellStart"/>
      <w:proofErr w:type="gramStart"/>
      <w:r w:rsidRPr="004C4441">
        <w:t>loadProducts</w:t>
      </w:r>
      <w:proofErr w:type="spellEnd"/>
      <w:r w:rsidRPr="004C4441">
        <w:t>(</w:t>
      </w:r>
      <w:proofErr w:type="gramEnd"/>
      <w:r w:rsidRPr="004C4441">
        <w:t xml:space="preserve">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ListParagraph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spellStart"/>
      <w:r w:rsidRPr="002A6533">
        <w:rPr>
          <w:rFonts w:ascii="Consolas" w:hAnsi="Consolas"/>
          <w:b/>
        </w:rPr>
        <w:t>productName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productQuantity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</w:t>
      </w:r>
      <w:proofErr w:type="spellEnd"/>
      <w:r w:rsidRPr="002A6533">
        <w:rPr>
          <w:rFonts w:ascii="Consolas" w:hAnsi="Consolas"/>
          <w:b/>
        </w:rPr>
        <w:t>}"</w:t>
      </w:r>
    </w:p>
    <w:p w14:paraId="66DDCD23" w14:textId="6CB4DEC4" w:rsidR="00281FA4" w:rsidRDefault="001019B0" w:rsidP="00A954D0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ListParagraph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proofErr w:type="spellStart"/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proofErr w:type="spellEnd"/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</w:t>
      </w:r>
      <w:proofErr w:type="gramStart"/>
      <w:r w:rsidR="006C461A">
        <w:rPr>
          <w:b/>
        </w:rPr>
        <w:t xml:space="preserve">( </w:t>
      </w:r>
      <w:r w:rsidR="006C461A" w:rsidRPr="002A6533">
        <w:rPr>
          <w:rFonts w:ascii="Consolas" w:hAnsi="Consolas"/>
          <w:b/>
        </w:rPr>
        <w:t>{</w:t>
      </w:r>
      <w:proofErr w:type="spellStart"/>
      <w:proofErr w:type="gramEnd"/>
      <w:r w:rsidR="006C461A"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</w:t>
      </w:r>
      <w:proofErr w:type="spellEnd"/>
      <w:r w:rsidR="006C461A" w:rsidRPr="002A6533">
        <w:rPr>
          <w:rFonts w:ascii="Consolas" w:hAnsi="Consolas"/>
          <w:b/>
        </w:rPr>
        <w:t>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proofErr w:type="spellStart"/>
      <w:r w:rsidR="00196447">
        <w:rPr>
          <w:b/>
        </w:rPr>
        <w:t>stockProducts</w:t>
      </w:r>
      <w:proofErr w:type="spellEnd"/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proofErr w:type="spellStart"/>
      <w:r w:rsidR="00196447">
        <w:rPr>
          <w:b/>
        </w:rPr>
        <w:t>stockProducts</w:t>
      </w:r>
      <w:proofErr w:type="spellEnd"/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lastRenderedPageBreak/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ListParagraph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Heading4"/>
      </w:pPr>
      <w:proofErr w:type="spellStart"/>
      <w:proofErr w:type="gramStart"/>
      <w:r>
        <w:t>addToMenu</w:t>
      </w:r>
      <w:proofErr w:type="spellEnd"/>
      <w:r w:rsidRPr="00A461E5">
        <w:t>(</w:t>
      </w:r>
      <w:proofErr w:type="gramEnd"/>
      <w:r w:rsidRPr="00A461E5">
        <w:t>)</w:t>
      </w:r>
    </w:p>
    <w:p w14:paraId="1D88956F" w14:textId="69130665" w:rsidR="00A461E5" w:rsidRPr="002426E8" w:rsidRDefault="00A461E5" w:rsidP="00C1096D">
      <w:pPr>
        <w:pStyle w:val="ListParagraph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ListParagraph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>"{</w:t>
      </w:r>
      <w:proofErr w:type="spellStart"/>
      <w:r w:rsidRPr="002A6533">
        <w:rPr>
          <w:rFonts w:ascii="Consolas" w:hAnsi="Consolas"/>
          <w:b/>
          <w:bCs/>
        </w:rPr>
        <w:t>productName</w:t>
      </w:r>
      <w:proofErr w:type="spellEnd"/>
      <w:r w:rsidRPr="002A6533">
        <w:rPr>
          <w:rFonts w:ascii="Consolas" w:hAnsi="Consolas"/>
          <w:b/>
          <w:bCs/>
        </w:rPr>
        <w:t>} {</w:t>
      </w:r>
      <w:proofErr w:type="spellStart"/>
      <w:r w:rsidRPr="002A6533">
        <w:rPr>
          <w:rFonts w:ascii="Consolas" w:hAnsi="Consolas"/>
          <w:b/>
          <w:bCs/>
        </w:rPr>
        <w:t>productQuantity</w:t>
      </w:r>
      <w:proofErr w:type="spellEnd"/>
      <w:r w:rsidRPr="002A6533">
        <w:rPr>
          <w:rFonts w:ascii="Consolas" w:hAnsi="Consolas"/>
          <w:b/>
          <w:bCs/>
        </w:rPr>
        <w:t xml:space="preserve">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2B598F" w:rsidRDefault="001F0294" w:rsidP="00C1096D">
      <w:pPr>
        <w:pStyle w:val="ListParagraph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A461E5" w:rsidRPr="002426E8">
        <w:rPr>
          <w:b/>
        </w:rPr>
        <w:t xml:space="preserve">appends a meal </w:t>
      </w:r>
      <w:r w:rsidR="00A461E5" w:rsidRPr="002426E8">
        <w:t xml:space="preserve">into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394AE63E" w:rsidR="00A461E5" w:rsidRDefault="001461FE" w:rsidP="00C1096D">
      <w:pPr>
        <w:pStyle w:val="ListParagraph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ListParagraph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ListParagraph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ListParagraph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ListParagraph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 xml:space="preserve">{meal} is already in </w:t>
      </w:r>
      <w:proofErr w:type="gramStart"/>
      <w:r w:rsidRPr="002A6533">
        <w:rPr>
          <w:rFonts w:ascii="Consolas" w:hAnsi="Consolas"/>
          <w:b/>
          <w:i/>
        </w:rPr>
        <w:t>the our</w:t>
      </w:r>
      <w:proofErr w:type="gramEnd"/>
      <w:r w:rsidRPr="002A6533">
        <w:rPr>
          <w:rFonts w:ascii="Consolas" w:hAnsi="Consolas"/>
          <w:b/>
          <w:i/>
        </w:rPr>
        <w:t xml:space="preserve">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Heading4"/>
      </w:pPr>
      <w:proofErr w:type="spellStart"/>
      <w:proofErr w:type="gramStart"/>
      <w:r w:rsidRPr="002E30ED">
        <w:t>showTheMenu</w:t>
      </w:r>
      <w:proofErr w:type="spellEnd"/>
      <w:r w:rsidRPr="002E30ED">
        <w:t>(</w:t>
      </w:r>
      <w:proofErr w:type="gramEnd"/>
      <w:r w:rsidRPr="002E30ED">
        <w:t>)</w:t>
      </w:r>
    </w:p>
    <w:p w14:paraId="65F1F4AE" w14:textId="72737129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proofErr w:type="gramStart"/>
      <w:r w:rsidR="005E1633">
        <w:rPr>
          <w:b/>
        </w:rPr>
        <w:t>return</w:t>
      </w:r>
      <w:proofErr w:type="gramEnd"/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Heading4"/>
      </w:pPr>
      <w:proofErr w:type="spellStart"/>
      <w:proofErr w:type="gramStart"/>
      <w:r w:rsidRPr="00984D7E">
        <w:t>makeTheOrder</w:t>
      </w:r>
      <w:proofErr w:type="spellEnd"/>
      <w:r w:rsidRPr="00984D7E">
        <w:t>(</w:t>
      </w:r>
      <w:proofErr w:type="gramEnd"/>
      <w:r w:rsidRPr="00984D7E">
        <w:t>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00446FC0" w:rsidR="00984D7E" w:rsidRDefault="00196447" w:rsidP="002A6533">
      <w:pPr>
        <w:pStyle w:val="ListParagraph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ListParagraph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ListParagraph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7A60597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we have 1 meal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Great idea! Now with the Pizza we have 2 meals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>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Heading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E67F9" w14:textId="77777777" w:rsidR="00A22AB6" w:rsidRDefault="00A22AB6" w:rsidP="000C4B47">
      <w:pPr>
        <w:spacing w:before="0" w:after="0" w:line="240" w:lineRule="auto"/>
      </w:pPr>
      <w:r>
        <w:separator/>
      </w:r>
    </w:p>
  </w:endnote>
  <w:endnote w:type="continuationSeparator" w:id="0">
    <w:p w14:paraId="6F0280A4" w14:textId="77777777" w:rsidR="00A22AB6" w:rsidRDefault="00A22AB6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1BEB0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A2FB4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A2FB4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54AB" w14:textId="77777777" w:rsidR="00A22AB6" w:rsidRDefault="00A22AB6" w:rsidP="000C4B47">
      <w:pPr>
        <w:spacing w:before="0" w:after="0" w:line="240" w:lineRule="auto"/>
      </w:pPr>
      <w:r>
        <w:separator/>
      </w:r>
    </w:p>
  </w:footnote>
  <w:footnote w:type="continuationSeparator" w:id="0">
    <w:p w14:paraId="7FEF93E6" w14:textId="77777777" w:rsidR="00A22AB6" w:rsidRDefault="00A22AB6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4807"/>
    <w:rsid w:val="0044598C"/>
    <w:rsid w:val="004C4441"/>
    <w:rsid w:val="005212FF"/>
    <w:rsid w:val="00542138"/>
    <w:rsid w:val="00576D47"/>
    <w:rsid w:val="005E1633"/>
    <w:rsid w:val="006A05A3"/>
    <w:rsid w:val="006C461A"/>
    <w:rsid w:val="006F5C65"/>
    <w:rsid w:val="00741815"/>
    <w:rsid w:val="008775A4"/>
    <w:rsid w:val="008F4E2F"/>
    <w:rsid w:val="009033D2"/>
    <w:rsid w:val="00984D7E"/>
    <w:rsid w:val="009A4D6A"/>
    <w:rsid w:val="009E7E25"/>
    <w:rsid w:val="00A22AB6"/>
    <w:rsid w:val="00A461E5"/>
    <w:rsid w:val="00A954D0"/>
    <w:rsid w:val="00B778ED"/>
    <w:rsid w:val="00B85467"/>
    <w:rsid w:val="00B96A31"/>
    <w:rsid w:val="00B96BDB"/>
    <w:rsid w:val="00BB4428"/>
    <w:rsid w:val="00BC519C"/>
    <w:rsid w:val="00C1096D"/>
    <w:rsid w:val="00C13B7E"/>
    <w:rsid w:val="00C45A29"/>
    <w:rsid w:val="00C45BC1"/>
    <w:rsid w:val="00CD2CC2"/>
    <w:rsid w:val="00DC2289"/>
    <w:rsid w:val="00E51CA0"/>
    <w:rsid w:val="00E82B95"/>
    <w:rsid w:val="00EA2FED"/>
    <w:rsid w:val="00EE18CE"/>
    <w:rsid w:val="00F54492"/>
    <w:rsid w:val="00F5538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4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C4B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47"/>
  </w:style>
  <w:style w:type="paragraph" w:styleId="Footer">
    <w:name w:val="footer"/>
    <w:basedOn w:val="Normal"/>
    <w:link w:val="Foot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47"/>
  </w:style>
  <w:style w:type="character" w:styleId="Hyperlink">
    <w:name w:val="Hyperlink"/>
    <w:basedOn w:val="DefaultParagraphFont"/>
    <w:uiPriority w:val="99"/>
    <w:unhideWhenUsed/>
    <w:rsid w:val="000C4B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B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4B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4B47"/>
  </w:style>
  <w:style w:type="table" w:customStyle="1" w:styleId="TableGrid1">
    <w:name w:val="Table Grid1"/>
    <w:basedOn w:val="TableNormal"/>
    <w:next w:val="TableGrid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0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2</cp:revision>
  <dcterms:created xsi:type="dcterms:W3CDTF">2022-02-14T11:55:00Z</dcterms:created>
  <dcterms:modified xsi:type="dcterms:W3CDTF">2022-02-14T11:55:00Z</dcterms:modified>
</cp:coreProperties>
</file>